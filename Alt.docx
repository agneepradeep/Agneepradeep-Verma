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29" w:rsidRPr="007C16EE" w:rsidRDefault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Alt-01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mc:AlternateContent>
            <mc:Choice Requires="w16se">
              <w:rFonts w:ascii="Consolas" w:hAnsi="Consolas" w:cs="Consolas"/>
            </mc:Choice>
            <mc:Fallback>
              <w:rFonts w:ascii="Segoe UI Symbol" w:eastAsia="Segoe UI Symbol" w:hAnsi="Segoe UI Symbol" w:cs="Segoe UI Symbol"/>
            </mc:Fallback>
          </mc:AlternateContent>
          <w:sz w:val="36"/>
          <w:szCs w:val="36"/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</w:t>
      </w:r>
      <w:r w:rsidR="009C39CE" w:rsidRPr="007C16EE">
        <w:rPr>
          <w:rFonts w:ascii="Consolas" w:hAnsi="Consolas" w:cs="Consolas"/>
          <w:sz w:val="36"/>
          <w:szCs w:val="36"/>
        </w:rPr>
        <w:t>19→‼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Alt-37→%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9C39CE" w:rsidRPr="007C16EE">
        <w:rPr>
          <w:rFonts w:ascii="Consolas" w:hAnsi="Consolas" w:cs="Consolas"/>
          <w:sz w:val="36"/>
          <w:szCs w:val="36"/>
        </w:rPr>
        <w:t>02→</w:t>
      </w:r>
      <w:r w:rsidRPr="007C16EE">
        <w:rPr>
          <w:rFonts w:ascii="Consolas" w:hAnsi="Consolas" w:cs="Consolas"/>
          <w:sz w:val="36"/>
          <w:szCs w:val="36"/>
        </w:rPr>
        <w:t>☻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</w:t>
      </w:r>
      <w:r w:rsidR="009C39CE" w:rsidRPr="007C16EE">
        <w:rPr>
          <w:rFonts w:ascii="Consolas" w:hAnsi="Consolas" w:cs="Consolas"/>
          <w:sz w:val="36"/>
          <w:szCs w:val="36"/>
        </w:rPr>
        <w:t>20→¶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Alt-38→&amp;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9C39CE" w:rsidRPr="007C16EE">
        <w:rPr>
          <w:rFonts w:ascii="Consolas" w:hAnsi="Consolas" w:cs="Consolas"/>
          <w:sz w:val="36"/>
          <w:szCs w:val="36"/>
        </w:rPr>
        <w:t>03→</w:t>
      </w:r>
      <w:r w:rsidR="009C39CE" w:rsidRPr="007C16EE">
        <w:rPr>
          <mc:AlternateContent>
            <mc:Choice Requires="w16se">
              <w:rFonts w:ascii="Consolas" w:hAnsi="Consolas" w:cs="Consola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>Alt-</w:t>
      </w:r>
      <w:r w:rsidR="009C39CE" w:rsidRPr="007C16EE">
        <w:rPr>
          <w:rFonts w:ascii="Consolas" w:hAnsi="Consolas" w:cs="Consolas"/>
          <w:sz w:val="36"/>
          <w:szCs w:val="36"/>
        </w:rPr>
        <w:t>21→§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Alt-39→’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9C39CE" w:rsidRPr="007C16EE">
        <w:rPr>
          <w:rFonts w:ascii="Consolas" w:hAnsi="Consolas" w:cs="Consolas"/>
          <w:sz w:val="36"/>
          <w:szCs w:val="36"/>
        </w:rPr>
        <w:t>04→</w:t>
      </w:r>
      <w:r w:rsidRPr="007C16EE">
        <w:rPr>
          <mc:AlternateContent>
            <mc:Choice Requires="w16se">
              <w:rFonts w:ascii="Consolas" w:hAnsi="Consolas" w:cs="Consola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>Alt-</w:t>
      </w:r>
      <w:r w:rsidR="009C39CE" w:rsidRPr="007C16EE">
        <w:rPr>
          <w:rFonts w:ascii="Consolas" w:hAnsi="Consolas" w:cs="Consolas"/>
          <w:sz w:val="36"/>
          <w:szCs w:val="36"/>
        </w:rPr>
        <w:t>22→▬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Alt-40</w:t>
      </w:r>
      <w:proofErr w:type="gramStart"/>
      <w:r w:rsidR="0095424D" w:rsidRPr="007C16EE">
        <w:rPr>
          <w:rFonts w:ascii="Consolas" w:hAnsi="Consolas" w:cs="Consolas"/>
          <w:sz w:val="36"/>
          <w:szCs w:val="36"/>
        </w:rPr>
        <w:t>→(</w:t>
      </w:r>
      <w:proofErr w:type="gramEnd"/>
    </w:p>
    <w:p w:rsidR="0095424D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Alt-05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mc:AlternateContent>
            <mc:Choice Requires="w16se">
              <w:rFonts w:ascii="Consolas" w:hAnsi="Consolas" w:cs="Consola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>Alt-</w:t>
      </w:r>
      <w:r w:rsidR="009C39CE" w:rsidRPr="007C16EE">
        <w:rPr>
          <w:rFonts w:ascii="Consolas" w:hAnsi="Consolas" w:cs="Consolas"/>
          <w:sz w:val="36"/>
          <w:szCs w:val="36"/>
        </w:rPr>
        <w:t>23→↨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Alt-41→)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Alt-06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mc:AlternateContent>
            <mc:Choice Requires="w16se">
              <w:rFonts w:ascii="Consolas" w:hAnsi="Consolas" w:cs="Consola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60"/>
          </mc:Choice>
          <mc:Fallback>
            <w:t>♠</w:t>
          </mc:Fallback>
        </mc:AlternateContent>
      </w:r>
      <w:r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>Alt-</w:t>
      </w:r>
      <w:r w:rsidR="009C39CE" w:rsidRPr="007C16EE">
        <w:rPr>
          <w:rFonts w:ascii="Consolas" w:hAnsi="Consolas" w:cs="Consolas"/>
          <w:sz w:val="36"/>
          <w:szCs w:val="36"/>
        </w:rPr>
        <w:t>24</w:t>
      </w:r>
      <w:r w:rsidR="0095424D" w:rsidRPr="007C16EE">
        <w:rPr>
          <w:rFonts w:ascii="Consolas" w:hAnsi="Consolas" w:cs="Consolas"/>
          <w:sz w:val="36"/>
          <w:szCs w:val="36"/>
        </w:rPr>
        <w:t>→</w:t>
      </w:r>
      <w:r w:rsidR="009C39CE" w:rsidRPr="007C16EE">
        <w:rPr>
          <w:rFonts w:ascii="Consolas" w:hAnsi="Consolas" w:cs="Consolas"/>
          <w:sz w:val="36"/>
          <w:szCs w:val="36"/>
        </w:rPr>
        <w:t>↑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Alt-42→*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Alt-07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w:rFonts w:ascii="Consolas" w:hAnsi="Consolas" w:cs="Consolas"/>
          <w:sz w:val="36"/>
          <w:szCs w:val="36"/>
        </w:rPr>
        <w:t>•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>Alt-25</w:t>
      </w:r>
      <w:r w:rsidR="0095424D" w:rsidRPr="007C16EE">
        <w:rPr>
          <w:rFonts w:ascii="Consolas" w:hAnsi="Consolas" w:cs="Consolas"/>
          <w:sz w:val="36"/>
          <w:szCs w:val="36"/>
        </w:rPr>
        <w:t>→</w:t>
      </w:r>
      <w:r w:rsidR="009C39CE" w:rsidRPr="007C16EE">
        <w:rPr>
          <w:rFonts w:ascii="Consolas" w:hAnsi="Consolas" w:cs="Consolas"/>
          <w:sz w:val="36"/>
          <w:szCs w:val="36"/>
        </w:rPr>
        <w:t>↓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Alt-43→+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Alt-08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w:rFonts w:ascii="Consolas" w:hAnsi="Consolas" w:cs="Consolas"/>
          <w:sz w:val="36"/>
          <w:szCs w:val="36"/>
        </w:rPr>
        <w:t>◘</w:t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  <w:t>Alt-26</w:t>
      </w:r>
      <w:r w:rsidR="0095424D" w:rsidRPr="007C16EE">
        <w:rPr>
          <w:rFonts w:ascii="Consolas" w:hAnsi="Consolas" w:cs="Consolas"/>
          <w:sz w:val="36"/>
          <w:szCs w:val="36"/>
        </w:rPr>
        <w:t>→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Alt-44→,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Alt-09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w:rFonts w:ascii="Consolas" w:hAnsi="Consolas" w:cs="Consolas"/>
          <w:sz w:val="36"/>
          <w:szCs w:val="36"/>
        </w:rPr>
        <w:t>○</w:t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  <w:t>Alt-27</w:t>
      </w:r>
      <w:r w:rsidR="0095424D" w:rsidRPr="007C16EE">
        <w:rPr>
          <w:rFonts w:ascii="Consolas" w:hAnsi="Consolas" w:cs="Consolas"/>
          <w:sz w:val="36"/>
          <w:szCs w:val="36"/>
        </w:rPr>
        <w:t>→</w:t>
      </w:r>
      <w:r w:rsidR="009C39CE" w:rsidRPr="007C16EE">
        <w:rPr>
          <w:rFonts w:ascii="Consolas" w:hAnsi="Consolas" w:cs="Consolas"/>
          <w:sz w:val="36"/>
          <w:szCs w:val="36"/>
        </w:rPr>
        <w:t>←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Alt-45→-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Alt-10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w:rFonts w:ascii="Consolas" w:hAnsi="Consolas" w:cs="Consolas"/>
          <w:sz w:val="36"/>
          <w:szCs w:val="36"/>
        </w:rPr>
        <w:t>◙</w:t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  <w:t>Alt-28</w:t>
      </w:r>
      <w:r w:rsidR="0095424D" w:rsidRPr="007C16EE">
        <w:rPr>
          <w:rFonts w:ascii="Consolas" w:hAnsi="Consolas" w:cs="Consolas"/>
          <w:sz w:val="36"/>
          <w:szCs w:val="36"/>
        </w:rPr>
        <w:t>→</w:t>
      </w:r>
      <w:r w:rsidR="009C39CE" w:rsidRPr="007C16EE">
        <w:rPr>
          <w:rFonts w:ascii="Consolas" w:hAnsi="Consolas" w:cs="Consolas"/>
          <w:sz w:val="36"/>
          <w:szCs w:val="36"/>
        </w:rPr>
        <w:t>∟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Alt-46→.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Alt-11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mc:AlternateContent>
            <mc:Choice Requires="w16se">
              <w:rFonts w:ascii="Consolas" w:hAnsi="Consolas" w:cs="Consola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  <w:t>Alt-29</w:t>
      </w:r>
      <w:r w:rsidR="0095424D" w:rsidRPr="007C16EE">
        <w:rPr>
          <w:rFonts w:ascii="Consolas" w:hAnsi="Consolas" w:cs="Consolas"/>
          <w:sz w:val="36"/>
          <w:szCs w:val="36"/>
        </w:rPr>
        <w:t>→</w:t>
      </w:r>
      <w:r w:rsidR="009C39CE" w:rsidRPr="007C16EE">
        <w:rPr>
          <w:rFonts w:ascii="Consolas" w:hAnsi="Consolas" w:cs="Consolas"/>
          <w:sz w:val="36"/>
          <w:szCs w:val="36"/>
        </w:rPr>
        <w:t>↔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Alt-47→/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Alt-12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mc:AlternateContent>
            <mc:Choice Requires="w16se">
              <w:rFonts w:ascii="Consolas" w:hAnsi="Consolas" w:cs="Consola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  <w:t>Alt-30</w:t>
      </w:r>
      <w:r w:rsidR="0095424D" w:rsidRPr="007C16EE">
        <w:rPr>
          <w:rFonts w:ascii="Consolas" w:hAnsi="Consolas" w:cs="Consolas"/>
          <w:sz w:val="36"/>
          <w:szCs w:val="36"/>
        </w:rPr>
        <w:t>→</w:t>
      </w:r>
      <w:r w:rsidR="009C39CE" w:rsidRPr="007C16EE">
        <w:rPr>
          <w:rFonts w:ascii="Consolas" w:hAnsi="Consolas" w:cs="Consolas"/>
          <w:sz w:val="36"/>
          <w:szCs w:val="36"/>
        </w:rPr>
        <w:t>▲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Alt-48→0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Alt-13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w:rFonts w:ascii="Consolas" w:hAnsi="Consolas" w:cs="Consolas"/>
          <w:sz w:val="36"/>
          <w:szCs w:val="36"/>
        </w:rPr>
        <w:t>♪</w:t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  <w:t>Alt-31</w:t>
      </w:r>
      <w:r w:rsidR="0095424D" w:rsidRPr="007C16EE">
        <w:rPr>
          <w:rFonts w:ascii="Consolas" w:hAnsi="Consolas" w:cs="Consolas"/>
          <w:sz w:val="36"/>
          <w:szCs w:val="36"/>
        </w:rPr>
        <w:t>→</w:t>
      </w:r>
      <w:r w:rsidR="009C39CE" w:rsidRPr="007C16EE">
        <w:rPr>
          <w:rFonts w:ascii="Consolas" w:hAnsi="Consolas" w:cs="Consolas"/>
          <w:sz w:val="36"/>
          <w:szCs w:val="36"/>
        </w:rPr>
        <w:t>▼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Alt-49→1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Alt-14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w:rFonts w:ascii="Consolas" w:hAnsi="Consolas" w:cs="Consolas"/>
          <w:sz w:val="36"/>
          <w:szCs w:val="36"/>
        </w:rPr>
        <w:t>♫</w:t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  <w:t>Alt-32</w:t>
      </w:r>
      <w:r w:rsidR="0095424D" w:rsidRPr="007C16EE">
        <w:rPr>
          <w:rFonts w:ascii="Consolas" w:hAnsi="Consolas" w:cs="Consolas"/>
          <w:sz w:val="36"/>
          <w:szCs w:val="36"/>
        </w:rPr>
        <w:t>→</w:t>
      </w:r>
      <w:r w:rsidR="009C39CE" w:rsidRPr="007C16EE">
        <w:rPr>
          <w:rFonts w:ascii="Consolas" w:hAnsi="Consolas" w:cs="Consolas"/>
          <w:sz w:val="36"/>
          <w:szCs w:val="36"/>
        </w:rPr>
        <w:t xml:space="preserve"> </w:t>
      </w:r>
      <w:r w:rsidR="007C16EE">
        <w:rPr>
          <w:rFonts w:ascii="Consolas" w:hAnsi="Consolas" w:cs="Consolas"/>
          <w:sz w:val="36"/>
          <w:szCs w:val="36"/>
        </w:rPr>
        <w:tab/>
      </w:r>
      <w:r w:rsid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>Alt-50→2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Alt-15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w:rFonts w:ascii="Consolas" w:hAnsi="Consolas" w:cs="Consolas"/>
          <w:sz w:val="36"/>
          <w:szCs w:val="36"/>
        </w:rPr>
        <w:t>☼</w:t>
      </w:r>
      <w:r w:rsidR="009C39CE" w:rsidRPr="007C16EE">
        <w:rPr>
          <w:rFonts w:ascii="Consolas" w:hAnsi="Consolas" w:cs="Consolas"/>
          <w:sz w:val="36"/>
          <w:szCs w:val="36"/>
        </w:rPr>
        <w:t xml:space="preserve"> </w:t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  <w:t>Alt-33</w:t>
      </w:r>
      <w:r w:rsidR="0095424D" w:rsidRPr="007C16EE">
        <w:rPr>
          <w:rFonts w:ascii="Consolas" w:hAnsi="Consolas" w:cs="Consolas"/>
          <w:sz w:val="36"/>
          <w:szCs w:val="36"/>
        </w:rPr>
        <w:t>→</w:t>
      </w:r>
      <w:r w:rsidR="009C39CE" w:rsidRPr="007C16EE">
        <w:rPr>
          <w:rFonts w:ascii="Consolas" w:hAnsi="Consolas" w:cs="Consolas"/>
          <w:sz w:val="36"/>
          <w:szCs w:val="36"/>
        </w:rPr>
        <w:t>!</w:t>
      </w:r>
      <w:r w:rsidR="007C16EE">
        <w:rPr>
          <w:rFonts w:ascii="Consolas" w:hAnsi="Consolas" w:cs="Consolas"/>
          <w:sz w:val="36"/>
          <w:szCs w:val="36"/>
        </w:rPr>
        <w:tab/>
      </w:r>
      <w:r w:rsid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>Alt-51→3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Alt-16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w:rFonts w:ascii="Consolas" w:hAnsi="Consolas" w:cs="Consolas"/>
          <w:sz w:val="36"/>
          <w:szCs w:val="36"/>
        </w:rPr>
        <w:t>►</w:t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  <w:t>Alt-34</w:t>
      </w:r>
      <w:r w:rsidR="0095424D" w:rsidRPr="007C16EE">
        <w:rPr>
          <w:rFonts w:ascii="Consolas" w:hAnsi="Consolas" w:cs="Consolas"/>
          <w:sz w:val="36"/>
          <w:szCs w:val="36"/>
        </w:rPr>
        <w:t xml:space="preserve">→ </w:t>
      </w:r>
      <w:r w:rsidR="009C39CE" w:rsidRPr="007C16EE">
        <w:rPr>
          <w:rFonts w:ascii="Consolas" w:hAnsi="Consolas" w:cs="Consolas"/>
          <w:sz w:val="36"/>
          <w:szCs w:val="36"/>
        </w:rPr>
        <w:t>“”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Alt-52→4</w:t>
      </w:r>
    </w:p>
    <w:p w:rsidR="00B0395A" w:rsidRPr="007C16EE" w:rsidRDefault="00B0395A" w:rsidP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Alt-17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w:rFonts w:ascii="Consolas" w:hAnsi="Consolas" w:cs="Consolas"/>
          <w:sz w:val="36"/>
          <w:szCs w:val="36"/>
        </w:rPr>
        <w:t>◄</w:t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  <w:t>Alt-</w:t>
      </w:r>
      <w:r w:rsidR="0095424D" w:rsidRPr="007C16EE">
        <w:rPr>
          <w:rFonts w:ascii="Consolas" w:hAnsi="Consolas" w:cs="Consolas"/>
          <w:sz w:val="36"/>
          <w:szCs w:val="36"/>
        </w:rPr>
        <w:t>35→</w:t>
      </w:r>
      <w:r w:rsidR="009C39CE" w:rsidRPr="007C16EE">
        <w:rPr>
          <w:rFonts w:ascii="Consolas" w:hAnsi="Consolas" w:cs="Consolas"/>
          <w:sz w:val="36"/>
          <w:szCs w:val="36"/>
        </w:rPr>
        <w:t xml:space="preserve"># 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Alt-53→5</w:t>
      </w:r>
    </w:p>
    <w:p w:rsidR="00B0395A" w:rsidRPr="007C16EE" w:rsidRDefault="00B0395A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Alt-18</w:t>
      </w:r>
      <w:r w:rsidR="009C39CE" w:rsidRPr="007C16EE">
        <w:rPr>
          <w:rFonts w:ascii="Consolas" w:hAnsi="Consolas" w:cs="Consolas"/>
          <w:sz w:val="36"/>
          <w:szCs w:val="36"/>
        </w:rPr>
        <w:t>→</w:t>
      </w:r>
      <w:r w:rsidRPr="007C16EE">
        <w:rPr>
          <w:rFonts w:ascii="Consolas" w:hAnsi="Consolas" w:cs="Consolas"/>
          <w:sz w:val="36"/>
          <w:szCs w:val="36"/>
        </w:rPr>
        <w:t>↕</w:t>
      </w:r>
      <w:r w:rsidR="009C39CE" w:rsidRPr="007C16EE">
        <w:rPr>
          <w:rFonts w:ascii="Consolas" w:hAnsi="Consolas" w:cs="Consolas"/>
          <w:sz w:val="36"/>
          <w:szCs w:val="36"/>
        </w:rPr>
        <w:tab/>
      </w:r>
      <w:r w:rsidR="009C39CE" w:rsidRPr="007C16EE">
        <w:rPr>
          <w:rFonts w:ascii="Consolas" w:hAnsi="Consolas" w:cs="Consolas"/>
          <w:sz w:val="36"/>
          <w:szCs w:val="36"/>
        </w:rPr>
        <w:tab/>
        <w:t>Alt-</w:t>
      </w:r>
      <w:r w:rsidR="0095424D" w:rsidRPr="007C16EE">
        <w:rPr>
          <w:rFonts w:ascii="Consolas" w:hAnsi="Consolas" w:cs="Consolas"/>
          <w:sz w:val="36"/>
          <w:szCs w:val="36"/>
        </w:rPr>
        <w:t>36→</w:t>
      </w:r>
      <w:r w:rsidR="009C39CE" w:rsidRPr="007C16EE">
        <w:rPr>
          <w:rFonts w:ascii="Consolas" w:hAnsi="Consolas" w:cs="Consolas"/>
          <w:sz w:val="36"/>
          <w:szCs w:val="36"/>
        </w:rPr>
        <w:t>$</w:t>
      </w:r>
      <w:r w:rsidR="0095424D" w:rsidRPr="007C16EE">
        <w:rPr>
          <w:rFonts w:ascii="Consolas" w:hAnsi="Consolas" w:cs="Consolas"/>
          <w:sz w:val="36"/>
          <w:szCs w:val="36"/>
        </w:rPr>
        <w:tab/>
      </w:r>
      <w:r w:rsidR="0095424D" w:rsidRPr="007C16EE">
        <w:rPr>
          <w:rFonts w:ascii="Consolas" w:hAnsi="Consolas" w:cs="Consolas"/>
          <w:sz w:val="36"/>
          <w:szCs w:val="36"/>
        </w:rPr>
        <w:tab/>
        <w:t>Alt-54→6</w:t>
      </w:r>
    </w:p>
    <w:p w:rsidR="00B0395A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lastRenderedPageBreak/>
        <w:t>Alt-55</w:t>
      </w:r>
      <w:r w:rsidR="00C02094" w:rsidRPr="007C16EE">
        <w:rPr>
          <w:rFonts w:ascii="Consolas" w:hAnsi="Consolas" w:cs="Consolas"/>
          <w:sz w:val="36"/>
          <w:szCs w:val="36"/>
        </w:rPr>
        <w:t>→7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Alt-74→J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Alt-93→</w:t>
      </w:r>
      <w:r w:rsidR="002C0B8C" w:rsidRPr="007C16EE">
        <w:rPr>
          <w:rFonts w:ascii="Consolas" w:hAnsi="Consolas" w:cs="Consolas"/>
          <w:sz w:val="36"/>
          <w:szCs w:val="36"/>
        </w:rPr>
        <w:t>]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Alt-5</w:t>
      </w:r>
      <w:r w:rsidR="00C02094" w:rsidRPr="007C16EE">
        <w:rPr>
          <w:rFonts w:ascii="Consolas" w:hAnsi="Consolas" w:cs="Consolas"/>
          <w:sz w:val="36"/>
          <w:szCs w:val="36"/>
        </w:rPr>
        <w:t>6→8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Alt-75→K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Alt-94→</w:t>
      </w:r>
      <w:r w:rsidR="002C0B8C" w:rsidRPr="007C16EE">
        <w:rPr>
          <w:rFonts w:ascii="Consolas" w:hAnsi="Consolas" w:cs="Consolas"/>
          <w:sz w:val="36"/>
          <w:szCs w:val="36"/>
        </w:rPr>
        <w:t>^</w:t>
      </w:r>
    </w:p>
    <w:p w:rsidR="00C02094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C02094" w:rsidRPr="007C16EE">
        <w:rPr>
          <w:rFonts w:ascii="Consolas" w:hAnsi="Consolas" w:cs="Consolas"/>
          <w:sz w:val="36"/>
          <w:szCs w:val="36"/>
        </w:rPr>
        <w:t>57→9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Alt-76→L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Alt-95→</w:t>
      </w:r>
      <w:r w:rsidR="002C0B8C" w:rsidRPr="007C16EE">
        <w:rPr>
          <w:rFonts w:ascii="Consolas" w:hAnsi="Consolas" w:cs="Consolas"/>
          <w:sz w:val="36"/>
          <w:szCs w:val="36"/>
        </w:rPr>
        <w:t>_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7C16EE">
        <w:rPr>
          <w:rFonts w:ascii="Consolas" w:hAnsi="Consolas" w:cs="Consolas"/>
          <w:sz w:val="36"/>
          <w:szCs w:val="36"/>
        </w:rPr>
        <w:t>58→:</w:t>
      </w:r>
      <w:r w:rsidR="007C16EE">
        <w:rPr>
          <w:rFonts w:ascii="Consolas" w:hAnsi="Consolas" w:cs="Consolas"/>
          <w:sz w:val="36"/>
          <w:szCs w:val="36"/>
        </w:rPr>
        <w:tab/>
      </w:r>
      <w:r w:rsid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>Alt-77→M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Alt-96→</w:t>
      </w:r>
      <w:r w:rsidR="002C0B8C" w:rsidRPr="007C16EE">
        <w:rPr>
          <w:rFonts w:ascii="Consolas" w:hAnsi="Consolas" w:cs="Consolas"/>
          <w:sz w:val="36"/>
          <w:szCs w:val="36"/>
        </w:rPr>
        <w:t>`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7C16EE">
        <w:rPr>
          <w:rFonts w:ascii="Consolas" w:hAnsi="Consolas" w:cs="Consolas"/>
          <w:sz w:val="36"/>
          <w:szCs w:val="36"/>
        </w:rPr>
        <w:t>59→;</w:t>
      </w:r>
      <w:r w:rsidR="007C16EE">
        <w:rPr>
          <w:rFonts w:ascii="Consolas" w:hAnsi="Consolas" w:cs="Consolas"/>
          <w:sz w:val="36"/>
          <w:szCs w:val="36"/>
        </w:rPr>
        <w:tab/>
      </w:r>
      <w:r w:rsid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>Alt-78→N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Alt-97→</w:t>
      </w:r>
      <w:r w:rsidR="002C0B8C" w:rsidRPr="007C16EE">
        <w:rPr>
          <w:rFonts w:ascii="Consolas" w:hAnsi="Consolas" w:cs="Consolas"/>
          <w:sz w:val="36"/>
          <w:szCs w:val="36"/>
        </w:rPr>
        <w:t>a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C02094" w:rsidRPr="007C16EE">
        <w:rPr>
          <w:rFonts w:ascii="Consolas" w:hAnsi="Consolas" w:cs="Consolas"/>
          <w:sz w:val="36"/>
          <w:szCs w:val="36"/>
        </w:rPr>
        <w:t>60→&lt;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Alt-79→O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Alt-98→</w:t>
      </w:r>
      <w:r w:rsidR="002C0B8C" w:rsidRPr="007C16EE">
        <w:rPr>
          <w:rFonts w:ascii="Consolas" w:hAnsi="Consolas" w:cs="Consolas"/>
          <w:sz w:val="36"/>
          <w:szCs w:val="36"/>
        </w:rPr>
        <w:t>b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C02094" w:rsidRPr="007C16EE">
        <w:rPr>
          <w:rFonts w:ascii="Consolas" w:hAnsi="Consolas" w:cs="Consolas"/>
          <w:sz w:val="36"/>
          <w:szCs w:val="36"/>
        </w:rPr>
        <w:t>61→=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Alt-80→P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Alt-99→</w:t>
      </w:r>
      <w:r w:rsidR="002C0B8C" w:rsidRPr="007C16EE">
        <w:rPr>
          <w:rFonts w:ascii="Consolas" w:hAnsi="Consolas" w:cs="Consolas"/>
          <w:sz w:val="36"/>
          <w:szCs w:val="36"/>
        </w:rPr>
        <w:t>c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C02094" w:rsidRPr="007C16EE">
        <w:rPr>
          <w:rFonts w:ascii="Consolas" w:hAnsi="Consolas" w:cs="Consolas"/>
          <w:sz w:val="36"/>
          <w:szCs w:val="36"/>
        </w:rPr>
        <w:t>62→&gt;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Alt-81→Q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Alt-100→</w:t>
      </w:r>
      <w:r w:rsidR="002C0B8C" w:rsidRPr="007C16EE">
        <w:rPr>
          <w:rFonts w:ascii="Consolas" w:hAnsi="Consolas" w:cs="Consolas"/>
          <w:sz w:val="36"/>
          <w:szCs w:val="36"/>
        </w:rPr>
        <w:t>d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C02094" w:rsidRPr="007C16EE">
        <w:rPr>
          <w:rFonts w:ascii="Consolas" w:hAnsi="Consolas" w:cs="Consolas"/>
          <w:sz w:val="36"/>
          <w:szCs w:val="36"/>
        </w:rPr>
        <w:t>63→?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Alt-82→R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Alt-101→</w:t>
      </w:r>
      <w:r w:rsidR="002C0B8C" w:rsidRPr="007C16EE">
        <w:rPr>
          <w:rFonts w:ascii="Consolas" w:hAnsi="Consolas" w:cs="Consolas"/>
          <w:sz w:val="36"/>
          <w:szCs w:val="36"/>
        </w:rPr>
        <w:t>e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C02094" w:rsidRPr="007C16EE">
        <w:rPr>
          <w:rFonts w:ascii="Consolas" w:hAnsi="Consolas" w:cs="Consolas"/>
          <w:sz w:val="36"/>
          <w:szCs w:val="36"/>
        </w:rPr>
        <w:t>64→@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Alt-83→S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Alt-102→</w:t>
      </w:r>
      <w:r w:rsidR="002C0B8C" w:rsidRPr="007C16EE">
        <w:rPr>
          <w:rFonts w:ascii="Consolas" w:hAnsi="Consolas" w:cs="Consolas"/>
          <w:sz w:val="36"/>
          <w:szCs w:val="36"/>
        </w:rPr>
        <w:t>f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C02094" w:rsidRPr="007C16EE">
        <w:rPr>
          <w:rFonts w:ascii="Consolas" w:hAnsi="Consolas" w:cs="Consolas"/>
          <w:sz w:val="36"/>
          <w:szCs w:val="36"/>
        </w:rPr>
        <w:t>65→A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Alt-84→T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Alt-103→</w:t>
      </w:r>
      <w:r w:rsidR="002C0B8C" w:rsidRPr="007C16EE">
        <w:rPr>
          <w:rFonts w:ascii="Consolas" w:hAnsi="Consolas" w:cs="Consolas"/>
          <w:sz w:val="36"/>
          <w:szCs w:val="36"/>
        </w:rPr>
        <w:t>g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C02094" w:rsidRPr="007C16EE">
        <w:rPr>
          <w:rFonts w:ascii="Consolas" w:hAnsi="Consolas" w:cs="Consolas"/>
          <w:sz w:val="36"/>
          <w:szCs w:val="36"/>
        </w:rPr>
        <w:t>66→B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Alt-85→U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Alt-104→</w:t>
      </w:r>
      <w:r w:rsidR="002C0B8C" w:rsidRPr="007C16EE">
        <w:rPr>
          <w:rFonts w:ascii="Consolas" w:hAnsi="Consolas" w:cs="Consolas"/>
          <w:sz w:val="36"/>
          <w:szCs w:val="36"/>
        </w:rPr>
        <w:t>h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C02094" w:rsidRPr="007C16EE">
        <w:rPr>
          <w:rFonts w:ascii="Consolas" w:hAnsi="Consolas" w:cs="Consolas"/>
          <w:sz w:val="36"/>
          <w:szCs w:val="36"/>
        </w:rPr>
        <w:t>67→C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Alt-86→V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Alt-105→</w:t>
      </w:r>
      <w:r w:rsidR="002C0B8C" w:rsidRPr="007C16EE">
        <w:rPr>
          <w:rFonts w:ascii="Consolas" w:hAnsi="Consolas" w:cs="Consolas"/>
          <w:sz w:val="36"/>
          <w:szCs w:val="36"/>
        </w:rPr>
        <w:t>i</w:t>
      </w:r>
    </w:p>
    <w:p w:rsidR="00C02094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C02094" w:rsidRPr="007C16EE">
        <w:rPr>
          <w:rFonts w:ascii="Consolas" w:hAnsi="Consolas" w:cs="Consolas"/>
          <w:sz w:val="36"/>
          <w:szCs w:val="36"/>
        </w:rPr>
        <w:t>68→D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Alt-87→W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Alt-106→</w:t>
      </w:r>
      <w:r w:rsidR="002C0B8C" w:rsidRPr="007C16EE">
        <w:rPr>
          <w:rFonts w:ascii="Consolas" w:hAnsi="Consolas" w:cs="Consolas"/>
          <w:sz w:val="36"/>
          <w:szCs w:val="36"/>
        </w:rPr>
        <w:t>j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C02094" w:rsidRPr="007C16EE">
        <w:rPr>
          <w:rFonts w:ascii="Consolas" w:hAnsi="Consolas" w:cs="Consolas"/>
          <w:sz w:val="36"/>
          <w:szCs w:val="36"/>
        </w:rPr>
        <w:t>69→E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Alt-88→X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Alt-107→</w:t>
      </w:r>
      <w:r w:rsidR="002C0B8C" w:rsidRPr="007C16EE">
        <w:rPr>
          <w:rFonts w:ascii="Consolas" w:hAnsi="Consolas" w:cs="Consolas"/>
          <w:sz w:val="36"/>
          <w:szCs w:val="36"/>
        </w:rPr>
        <w:t>k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C02094" w:rsidRPr="007C16EE">
        <w:rPr>
          <w:rFonts w:ascii="Consolas" w:hAnsi="Consolas" w:cs="Consolas"/>
          <w:sz w:val="36"/>
          <w:szCs w:val="36"/>
        </w:rPr>
        <w:t>70→F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Alt-89→Y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Alt-108→</w:t>
      </w:r>
      <w:r w:rsidR="002C0B8C" w:rsidRPr="007C16EE">
        <w:rPr>
          <w:rFonts w:ascii="Consolas" w:hAnsi="Consolas" w:cs="Consolas"/>
          <w:sz w:val="36"/>
          <w:szCs w:val="36"/>
        </w:rPr>
        <w:t>l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C02094" w:rsidRPr="007C16EE">
        <w:rPr>
          <w:rFonts w:ascii="Consolas" w:hAnsi="Consolas" w:cs="Consolas"/>
          <w:sz w:val="36"/>
          <w:szCs w:val="36"/>
        </w:rPr>
        <w:t>71→G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Alt-90→Z</w:t>
      </w:r>
      <w:r w:rsidR="00C02094" w:rsidRP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ab/>
        <w:t>Alt-109→</w:t>
      </w:r>
      <w:r w:rsidR="002C0B8C" w:rsidRPr="007C16EE">
        <w:rPr>
          <w:rFonts w:ascii="Consolas" w:hAnsi="Consolas" w:cs="Consolas"/>
          <w:sz w:val="36"/>
          <w:szCs w:val="36"/>
        </w:rPr>
        <w:t>m</w:t>
      </w:r>
    </w:p>
    <w:p w:rsidR="0095424D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7C16EE">
        <w:rPr>
          <w:rFonts w:ascii="Consolas" w:hAnsi="Consolas" w:cs="Consolas"/>
          <w:sz w:val="36"/>
          <w:szCs w:val="36"/>
        </w:rPr>
        <w:t>72→H</w:t>
      </w:r>
      <w:r w:rsidR="007C16EE">
        <w:rPr>
          <w:rFonts w:ascii="Consolas" w:hAnsi="Consolas" w:cs="Consolas"/>
          <w:sz w:val="36"/>
          <w:szCs w:val="36"/>
        </w:rPr>
        <w:tab/>
      </w:r>
      <w:r w:rsidR="007C16EE">
        <w:rPr>
          <w:rFonts w:ascii="Consolas" w:hAnsi="Consolas" w:cs="Consolas"/>
          <w:sz w:val="36"/>
          <w:szCs w:val="36"/>
        </w:rPr>
        <w:tab/>
        <w:t>Alt-91</w:t>
      </w:r>
      <w:proofErr w:type="gramStart"/>
      <w:r w:rsidR="007C16EE">
        <w:rPr>
          <w:rFonts w:ascii="Consolas" w:hAnsi="Consolas" w:cs="Consolas"/>
          <w:sz w:val="36"/>
          <w:szCs w:val="36"/>
        </w:rPr>
        <w:t>→[</w:t>
      </w:r>
      <w:proofErr w:type="gramEnd"/>
      <w:r w:rsidR="007C16EE">
        <w:rPr>
          <w:rFonts w:ascii="Consolas" w:hAnsi="Consolas" w:cs="Consolas"/>
          <w:sz w:val="36"/>
          <w:szCs w:val="36"/>
        </w:rPr>
        <w:tab/>
      </w:r>
      <w:r w:rsid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>Alt-110→</w:t>
      </w:r>
      <w:r w:rsidR="002C0B8C" w:rsidRPr="007C16EE">
        <w:rPr>
          <w:rFonts w:ascii="Consolas" w:hAnsi="Consolas" w:cs="Consolas"/>
          <w:sz w:val="36"/>
          <w:szCs w:val="36"/>
        </w:rPr>
        <w:t>n</w:t>
      </w:r>
    </w:p>
    <w:p w:rsidR="002C0B8C" w:rsidRPr="007C16EE" w:rsidRDefault="0095424D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</w:t>
      </w:r>
      <w:r w:rsidR="007C16EE">
        <w:rPr>
          <w:rFonts w:ascii="Consolas" w:hAnsi="Consolas" w:cs="Consolas"/>
          <w:sz w:val="36"/>
          <w:szCs w:val="36"/>
        </w:rPr>
        <w:t>73→I</w:t>
      </w:r>
      <w:r w:rsidR="007C16EE">
        <w:rPr>
          <w:rFonts w:ascii="Consolas" w:hAnsi="Consolas" w:cs="Consolas"/>
          <w:sz w:val="36"/>
          <w:szCs w:val="36"/>
        </w:rPr>
        <w:tab/>
      </w:r>
      <w:r w:rsidR="007C16EE">
        <w:rPr>
          <w:rFonts w:ascii="Consolas" w:hAnsi="Consolas" w:cs="Consolas"/>
          <w:sz w:val="36"/>
          <w:szCs w:val="36"/>
        </w:rPr>
        <w:tab/>
        <w:t>Alt-92→\</w:t>
      </w:r>
      <w:r w:rsidR="007C16EE">
        <w:rPr>
          <w:rFonts w:ascii="Consolas" w:hAnsi="Consolas" w:cs="Consolas"/>
          <w:sz w:val="36"/>
          <w:szCs w:val="36"/>
        </w:rPr>
        <w:tab/>
      </w:r>
      <w:r w:rsidR="007C16EE">
        <w:rPr>
          <w:rFonts w:ascii="Consolas" w:hAnsi="Consolas" w:cs="Consolas"/>
          <w:sz w:val="36"/>
          <w:szCs w:val="36"/>
        </w:rPr>
        <w:tab/>
      </w:r>
      <w:r w:rsidR="00C02094" w:rsidRPr="007C16EE">
        <w:rPr>
          <w:rFonts w:ascii="Consolas" w:hAnsi="Consolas" w:cs="Consolas"/>
          <w:sz w:val="36"/>
          <w:szCs w:val="36"/>
        </w:rPr>
        <w:t>Alt-111→</w:t>
      </w:r>
      <w:r w:rsidR="002C0B8C" w:rsidRPr="007C16EE">
        <w:rPr>
          <w:rFonts w:ascii="Consolas" w:hAnsi="Consolas" w:cs="Consolas"/>
          <w:sz w:val="36"/>
          <w:szCs w:val="36"/>
        </w:rPr>
        <w:t>o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lastRenderedPageBreak/>
        <w:t>Alt-112→p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Alt-131→â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Alt-150→û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Alt-113→q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Alt-132→ä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Alt-151→ù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Alt-114→r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Alt-133→à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Alt-152→ÿ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Alt-115→s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Alt-134→å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Alt-153→Ö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Alt-116→t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Alt-135→ç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Alt-154→Ü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Alt-117→u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Alt-136→ê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Alt-155→¢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Alt-118→v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Alt-137→ë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Alt-156→£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Alt-119→w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Alt-138→è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Alt-157→¥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Alt-120→x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Alt-139→ï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Alt-158→₧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Alt-121→y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Alt-140→î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Alt-159→ƒ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Alt-122→z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Alt-141→ì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Alt-160→á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Alt-123</w:t>
      </w:r>
      <w:proofErr w:type="gramStart"/>
      <w:r w:rsidRPr="007C16EE">
        <w:rPr>
          <w:rFonts w:ascii="Consolas" w:hAnsi="Consolas" w:cs="Consolas"/>
          <w:sz w:val="36"/>
          <w:szCs w:val="36"/>
        </w:rPr>
        <w:t>→{</w:t>
      </w:r>
      <w:proofErr w:type="gramEnd"/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Alt-142→Ä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Alt-161→í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Alt-124→|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Alt-143→Å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Alt-162→ó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Alt-125→}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Alt-144→É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Alt-163→ú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Alt-126→~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Alt-145→æ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Alt-164→ñ</w:t>
      </w:r>
    </w:p>
    <w:p w:rsidR="002C0B8C" w:rsidRDefault="002C0B8C">
      <w:pPr>
        <w:rPr>
          <w:rFonts w:ascii="Times New Roman" w:hAnsi="Times New Roman" w:cs="Times New Roman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Alt-127→⌂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Alt-146→Æ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Alt-165→Ñ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Alt-128→Ç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Alt-147→ô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Alt-166→ª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Alt-129→ü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Alt-148→ö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Alt-167→º</w:t>
      </w:r>
    </w:p>
    <w:p w:rsidR="002C0B8C" w:rsidRPr="007C16EE" w:rsidRDefault="002C0B8C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Alt-130→é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Alt-149→ò</w:t>
      </w:r>
      <w:r w:rsidR="009B78B1" w:rsidRPr="007C16EE">
        <w:rPr>
          <w:rFonts w:ascii="Consolas" w:hAnsi="Consolas" w:cs="Consolas"/>
          <w:sz w:val="36"/>
          <w:szCs w:val="36"/>
        </w:rPr>
        <w:tab/>
      </w:r>
      <w:r w:rsidR="009B78B1" w:rsidRPr="007C16EE">
        <w:rPr>
          <w:rFonts w:ascii="Consolas" w:hAnsi="Consolas" w:cs="Consolas"/>
          <w:sz w:val="36"/>
          <w:szCs w:val="36"/>
        </w:rPr>
        <w:tab/>
        <w:t>Alt-168→¿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lastRenderedPageBreak/>
        <w:t>Alt-169→⌐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Alt-188→╝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Alt-207</w:t>
      </w:r>
      <w:r w:rsidR="00711069" w:rsidRPr="007C16EE">
        <w:rPr>
          <w:rFonts w:ascii="Consolas" w:hAnsi="Consolas" w:cs="Consolas"/>
          <w:sz w:val="36"/>
          <w:szCs w:val="36"/>
        </w:rPr>
        <w:t>→╧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Alt-170→¬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Alt-189→╜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Alt-208</w:t>
      </w:r>
      <w:r w:rsidR="00711069" w:rsidRPr="007C16EE">
        <w:rPr>
          <w:rFonts w:ascii="Consolas" w:hAnsi="Consolas" w:cs="Consolas"/>
          <w:sz w:val="36"/>
          <w:szCs w:val="36"/>
        </w:rPr>
        <w:t>→╨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Alt-171→½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Alt-190→╛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Alt-209</w:t>
      </w:r>
      <w:r w:rsidR="00711069" w:rsidRPr="007C16EE">
        <w:rPr>
          <w:rFonts w:ascii="Consolas" w:hAnsi="Consolas" w:cs="Consolas"/>
          <w:sz w:val="36"/>
          <w:szCs w:val="36"/>
        </w:rPr>
        <w:t>→╤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Alt-172→¼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Alt-191→┐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Alt-210</w:t>
      </w:r>
      <w:r w:rsidR="00711069" w:rsidRPr="007C16EE">
        <w:rPr>
          <w:rFonts w:ascii="Consolas" w:hAnsi="Consolas" w:cs="Consolas"/>
          <w:sz w:val="36"/>
          <w:szCs w:val="36"/>
        </w:rPr>
        <w:t>→╥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Alt-173→¡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Alt-192→└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Alt-211</w:t>
      </w:r>
      <w:r w:rsidR="00711069" w:rsidRPr="007C16EE">
        <w:rPr>
          <w:rFonts w:ascii="Consolas" w:hAnsi="Consolas" w:cs="Consolas"/>
          <w:sz w:val="36"/>
          <w:szCs w:val="36"/>
        </w:rPr>
        <w:t>→╙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Alt-174→«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Alt-193→┴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Alt-212</w:t>
      </w:r>
      <w:r w:rsidR="00711069" w:rsidRPr="007C16EE">
        <w:rPr>
          <w:rFonts w:ascii="Consolas" w:hAnsi="Consolas" w:cs="Consolas"/>
          <w:sz w:val="36"/>
          <w:szCs w:val="36"/>
        </w:rPr>
        <w:t>→╘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Alt-175→»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Alt-194→┬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Alt-213</w:t>
      </w:r>
      <w:r w:rsidR="00711069" w:rsidRPr="007C16EE">
        <w:rPr>
          <w:rFonts w:ascii="Consolas" w:hAnsi="Consolas" w:cs="Consolas"/>
          <w:sz w:val="36"/>
          <w:szCs w:val="36"/>
        </w:rPr>
        <w:t>→╒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Alt-176→░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Alt-195→├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Alt-214</w:t>
      </w:r>
      <w:r w:rsidR="00711069" w:rsidRPr="007C16EE">
        <w:rPr>
          <w:rFonts w:ascii="Consolas" w:hAnsi="Consolas" w:cs="Consolas"/>
          <w:sz w:val="36"/>
          <w:szCs w:val="36"/>
        </w:rPr>
        <w:t>→╓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Alt-177→▒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Alt-196→─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Alt-215</w:t>
      </w:r>
      <w:r w:rsidR="00711069" w:rsidRPr="007C16EE">
        <w:rPr>
          <w:rFonts w:ascii="Consolas" w:hAnsi="Consolas" w:cs="Consolas"/>
          <w:sz w:val="36"/>
          <w:szCs w:val="36"/>
        </w:rPr>
        <w:t>→╫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Alt-178→▓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Alt-197→┼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Alt-216</w:t>
      </w:r>
      <w:r w:rsidR="00711069" w:rsidRPr="007C16EE">
        <w:rPr>
          <w:rFonts w:ascii="Consolas" w:hAnsi="Consolas" w:cs="Consolas"/>
          <w:sz w:val="36"/>
          <w:szCs w:val="36"/>
        </w:rPr>
        <w:t>→╪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Alt-179→│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Alt-198→╞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Alt-217</w:t>
      </w:r>
      <w:r w:rsidR="00711069" w:rsidRPr="007C16EE">
        <w:rPr>
          <w:rFonts w:ascii="Consolas" w:hAnsi="Consolas" w:cs="Consolas"/>
          <w:sz w:val="36"/>
          <w:szCs w:val="36"/>
        </w:rPr>
        <w:t>→┘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Alt-180→┤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Alt-199→╟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Alt-218</w:t>
      </w:r>
      <w:r w:rsidR="00711069" w:rsidRPr="007C16EE">
        <w:rPr>
          <w:rFonts w:ascii="Consolas" w:hAnsi="Consolas" w:cs="Consolas"/>
          <w:sz w:val="36"/>
          <w:szCs w:val="36"/>
        </w:rPr>
        <w:t>→┌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Alt-181→╡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Alt-200→╚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Alt-219</w:t>
      </w:r>
      <w:r w:rsidR="00711069" w:rsidRPr="007C16EE">
        <w:rPr>
          <w:rFonts w:ascii="Consolas" w:hAnsi="Consolas" w:cs="Consolas"/>
          <w:sz w:val="36"/>
          <w:szCs w:val="36"/>
        </w:rPr>
        <w:t>→█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Alt-182→╢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Alt-201→╔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</w:t>
      </w:r>
      <w:r w:rsidR="00711069" w:rsidRPr="007C16EE">
        <w:rPr>
          <w:rFonts w:ascii="Consolas" w:hAnsi="Consolas" w:cs="Consolas"/>
          <w:sz w:val="36"/>
          <w:szCs w:val="36"/>
        </w:rPr>
        <w:t>220→▄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Alt-183→╖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Alt-202→╩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</w:t>
      </w:r>
      <w:r w:rsidR="00711069" w:rsidRPr="007C16EE">
        <w:rPr>
          <w:rFonts w:ascii="Consolas" w:hAnsi="Consolas" w:cs="Consolas"/>
          <w:sz w:val="36"/>
          <w:szCs w:val="36"/>
        </w:rPr>
        <w:t>221→▌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Alt-184→╕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Alt-203→╦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</w:t>
      </w:r>
      <w:r w:rsidR="00711069" w:rsidRPr="007C16EE">
        <w:rPr>
          <w:rFonts w:ascii="Consolas" w:hAnsi="Consolas" w:cs="Consolas"/>
          <w:sz w:val="36"/>
          <w:szCs w:val="36"/>
        </w:rPr>
        <w:t>222→▐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Alt-185→╣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Alt-204→╠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</w:t>
      </w:r>
      <w:r w:rsidR="00711069" w:rsidRPr="007C16EE">
        <w:rPr>
          <w:rFonts w:ascii="Consolas" w:hAnsi="Consolas" w:cs="Consolas"/>
          <w:sz w:val="36"/>
          <w:szCs w:val="36"/>
        </w:rPr>
        <w:t>223→▀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Alt-186→║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Alt-205→═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</w:t>
      </w:r>
      <w:r w:rsidR="00711069" w:rsidRPr="007C16EE">
        <w:rPr>
          <w:rFonts w:ascii="Consolas" w:hAnsi="Consolas" w:cs="Consolas"/>
          <w:sz w:val="36"/>
          <w:szCs w:val="36"/>
        </w:rPr>
        <w:t>224→α</w:t>
      </w:r>
    </w:p>
    <w:p w:rsidR="00A92321" w:rsidRPr="007C16EE" w:rsidRDefault="00A92321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Alt-187→╗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Alt-206→╬</w:t>
      </w:r>
      <w:r w:rsidRPr="007C16EE">
        <w:rPr>
          <w:rFonts w:ascii="Consolas" w:hAnsi="Consolas" w:cs="Consolas"/>
          <w:sz w:val="36"/>
          <w:szCs w:val="36"/>
        </w:rPr>
        <w:tab/>
      </w:r>
      <w:r w:rsidRPr="007C16EE">
        <w:rPr>
          <w:rFonts w:ascii="Consolas" w:hAnsi="Consolas" w:cs="Consolas"/>
          <w:sz w:val="36"/>
          <w:szCs w:val="36"/>
        </w:rPr>
        <w:tab/>
        <w:t>Alt-</w:t>
      </w:r>
      <w:r w:rsidR="00711069" w:rsidRPr="007C16EE">
        <w:rPr>
          <w:rFonts w:ascii="Consolas" w:hAnsi="Consolas" w:cs="Consolas"/>
          <w:sz w:val="36"/>
          <w:szCs w:val="36"/>
        </w:rPr>
        <w:t>225→ß</w:t>
      </w:r>
    </w:p>
    <w:p w:rsidR="00A92321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lastRenderedPageBreak/>
        <w:t>Alt-226→Γ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Alt-245→⌡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Alt-264→Ĉ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Alt-227→π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 xml:space="preserve">Alt-246→÷ 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Alt-265→ĉ</w:t>
      </w:r>
    </w:p>
    <w:p w:rsidR="00711069" w:rsidRPr="007C16EE" w:rsidRDefault="00711069">
      <w:pPr>
        <w:rPr>
          <w:rFonts w:ascii="Consolas" w:hAnsi="Consolas" w:cs="Consolas"/>
        </w:rPr>
      </w:pPr>
      <w:r w:rsidRPr="007C16EE">
        <w:rPr>
          <w:rFonts w:ascii="Consolas" w:hAnsi="Consolas" w:cs="Consolas"/>
          <w:sz w:val="36"/>
          <w:szCs w:val="36"/>
        </w:rPr>
        <w:t>Alt-228→Σ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Alt-247→≈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Alt-266→Ċ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Alt-229→σ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Alt-248→°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Alt-267→ċ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Alt-230→µ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Alt-249→∙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Alt-268→Č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Alt-231→τ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Alt-250→·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Alt-269→č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Alt-232→Φ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Alt-251→√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Alt-270→Ď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Alt-233→</w:t>
      </w:r>
      <w:r w:rsidR="0081727C" w:rsidRPr="007C16EE">
        <w:rPr>
          <w:rFonts w:ascii="Consolas" w:hAnsi="Consolas" w:cs="Consolas"/>
          <w:sz w:val="36"/>
          <w:szCs w:val="36"/>
        </w:rPr>
        <w:t>Θ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Alt-252→ⁿ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Alt-271→ď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Alt-234→Ω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Alt-253→²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Alt-272→Đ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Alt-235→</w:t>
      </w:r>
      <w:r w:rsidR="0081727C" w:rsidRPr="007C16EE">
        <w:rPr>
          <w:rFonts w:ascii="Consolas" w:hAnsi="Consolas" w:cs="Consolas"/>
          <w:sz w:val="36"/>
          <w:szCs w:val="36"/>
        </w:rPr>
        <w:t>δ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Alt-254→■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Alt-273→đ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Alt-236→∞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Alt-255→ 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Alt-274→Ē</w:t>
      </w:r>
    </w:p>
    <w:p w:rsidR="0081727C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Alt-237→φ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Alt-256→Ā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Alt-275→ē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Alt-238→ε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Alt-257→ā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Alt-276→Ĕ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Alt-239→∩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Alt-258→Ă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Alt-277→ĕ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Alt-240→≡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Alt-259→ă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Alt-278→Ė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Alt-241→±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Alt-260→Ą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Alt-279→ė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Alt-242→≥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Alt-261→ą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Alt-280→Ę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Alt-243→≤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Alt-262→Ć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Alt-281→ę</w:t>
      </w:r>
    </w:p>
    <w:p w:rsidR="00711069" w:rsidRPr="007C16EE" w:rsidRDefault="00711069">
      <w:pPr>
        <w:rPr>
          <w:rFonts w:ascii="Consolas" w:hAnsi="Consolas" w:cs="Consolas"/>
          <w:sz w:val="36"/>
          <w:szCs w:val="36"/>
        </w:rPr>
      </w:pPr>
      <w:r w:rsidRPr="007C16EE">
        <w:rPr>
          <w:rFonts w:ascii="Consolas" w:hAnsi="Consolas" w:cs="Consolas"/>
          <w:sz w:val="36"/>
          <w:szCs w:val="36"/>
        </w:rPr>
        <w:t>Alt-244→⌠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Alt-263→ć</w:t>
      </w:r>
      <w:r w:rsidR="0081727C" w:rsidRPr="007C16EE">
        <w:rPr>
          <w:rFonts w:ascii="Consolas" w:hAnsi="Consolas" w:cs="Consolas"/>
          <w:sz w:val="36"/>
          <w:szCs w:val="36"/>
        </w:rPr>
        <w:tab/>
      </w:r>
      <w:r w:rsidR="0081727C" w:rsidRPr="007C16EE">
        <w:rPr>
          <w:rFonts w:ascii="Consolas" w:hAnsi="Consolas" w:cs="Consolas"/>
          <w:sz w:val="36"/>
          <w:szCs w:val="36"/>
        </w:rPr>
        <w:tab/>
        <w:t>Alt-282→</w:t>
      </w:r>
      <w:r w:rsidR="005376F2" w:rsidRPr="007C16EE">
        <w:rPr>
          <w:rFonts w:ascii="Consolas" w:hAnsi="Consolas" w:cs="Consolas"/>
          <w:sz w:val="36"/>
          <w:szCs w:val="36"/>
        </w:rPr>
        <w:t>Ě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lastRenderedPageBreak/>
        <w:t>Alt-283→ě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302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Į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321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Ł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284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Ĝ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303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į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322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ł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285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ĝ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304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İ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323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Ń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286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Ğ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305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ı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324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ń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287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ğ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306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Ĳ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325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Ņ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288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Ġ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307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ĳ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326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ņ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289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ġ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308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Ĵ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327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Ň</w:t>
      </w:r>
    </w:p>
    <w:p w:rsidR="00180B33" w:rsidRPr="00180B33" w:rsidRDefault="00180B33">
      <w:pPr>
        <w:rPr>
          <w:rFonts w:ascii="Calibri" w:hAnsi="Calibri" w:cs="Kalinga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290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alibri" w:hAnsi="Calibri" w:cs="Kalinga"/>
          <w:sz w:val="36"/>
          <w:szCs w:val="36"/>
        </w:rPr>
        <w:t>Ģ</w:t>
      </w:r>
      <w:r>
        <w:rPr>
          <w:rFonts w:ascii="Calibri" w:hAnsi="Calibri" w:cs="Kalinga"/>
          <w:sz w:val="36"/>
          <w:szCs w:val="36"/>
        </w:rPr>
        <w:tab/>
      </w:r>
      <w:r>
        <w:rPr>
          <w:rFonts w:ascii="Calibri" w:hAnsi="Calibri" w:cs="Kalinga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309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ĵ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328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ň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291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ģ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310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Ķ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329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ŉ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292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Ĥ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311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ķ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330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Ŋ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293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ĥ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312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ĸ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331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ŋ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294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Ħ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313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Ĺ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332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Ō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295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ħ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314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ĺ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333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ō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296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Ĩ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315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Ļ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334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Ŏ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297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ĩ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316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ļ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335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ŏ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298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Ī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317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Ľ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336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Ő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299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ī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318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ľ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337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ő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300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Ĭ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319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Ŀ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338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Œ</w:t>
      </w:r>
    </w:p>
    <w:p w:rsidR="00180B33" w:rsidRDefault="00180B33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301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ĭ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320</w:t>
      </w:r>
      <w:r w:rsidR="00FE64E3">
        <w:rPr>
          <w:rFonts w:ascii="Consolas" w:hAnsi="Consolas" w:cs="Consolas"/>
          <w:sz w:val="36"/>
          <w:szCs w:val="36"/>
        </w:rPr>
        <w:t>→</w:t>
      </w:r>
      <w:r w:rsidR="00FE64E3">
        <w:rPr>
          <w:rFonts w:ascii="Consolas" w:hAnsi="Consolas" w:cs="Consolas"/>
          <w:sz w:val="36"/>
          <w:szCs w:val="36"/>
        </w:rPr>
        <w:t>ŀ</w:t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ab/>
      </w:r>
      <w:r w:rsidR="00FE64E3">
        <w:rPr>
          <w:rFonts w:ascii="Consolas" w:hAnsi="Consolas" w:cs="Consolas"/>
          <w:sz w:val="36"/>
          <w:szCs w:val="36"/>
        </w:rPr>
        <w:t>Alt-</w:t>
      </w:r>
      <w:r w:rsidR="00FE64E3">
        <w:rPr>
          <w:rFonts w:ascii="Consolas" w:hAnsi="Consolas" w:cs="Consolas"/>
          <w:sz w:val="36"/>
          <w:szCs w:val="36"/>
        </w:rPr>
        <w:t>339</w:t>
      </w:r>
      <w:r w:rsidR="007E4D9A">
        <w:rPr>
          <w:rFonts w:ascii="Consolas" w:hAnsi="Consolas" w:cs="Consolas"/>
          <w:sz w:val="36"/>
          <w:szCs w:val="36"/>
        </w:rPr>
        <w:t>→</w:t>
      </w:r>
      <w:r w:rsidR="007E4D9A">
        <w:rPr>
          <w:rFonts w:ascii="Consolas" w:hAnsi="Consolas" w:cs="Consolas"/>
          <w:sz w:val="36"/>
          <w:szCs w:val="36"/>
        </w:rPr>
        <w:t>œ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lastRenderedPageBreak/>
        <w:t>Alt-</w:t>
      </w:r>
      <w:r>
        <w:rPr>
          <w:rFonts w:ascii="Consolas" w:hAnsi="Consolas" w:cs="Consolas"/>
          <w:sz w:val="36"/>
          <w:szCs w:val="36"/>
        </w:rPr>
        <w:t>340→Ŕ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>
        <w:rPr>
          <w:rFonts w:ascii="Consolas" w:hAnsi="Consolas" w:cs="Consolas"/>
          <w:sz w:val="36"/>
          <w:szCs w:val="36"/>
        </w:rPr>
        <w:t>359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ŧ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378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ź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341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ŕ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360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Ũ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379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Ż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342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Ŗ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361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ũ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380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ż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343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ŗ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362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Ū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381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Ž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344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Ř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363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ū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382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ž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345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ř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364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Ŭ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383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ſ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346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Ś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365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ŭ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384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ƀ</w:t>
      </w:r>
    </w:p>
    <w:p w:rsidR="007E4D9A" w:rsidRPr="00180B33" w:rsidRDefault="007E4D9A" w:rsidP="007E4D9A">
      <w:pPr>
        <w:rPr>
          <w:rFonts w:ascii="Calibri" w:hAnsi="Calibri" w:cs="Kalinga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347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alibri" w:hAnsi="Calibri" w:cs="Kalinga"/>
          <w:sz w:val="36"/>
          <w:szCs w:val="36"/>
        </w:rPr>
        <w:t>ś</w:t>
      </w:r>
      <w:r>
        <w:rPr>
          <w:rFonts w:ascii="Calibri" w:hAnsi="Calibri" w:cs="Kalinga"/>
          <w:sz w:val="36"/>
          <w:szCs w:val="36"/>
        </w:rPr>
        <w:tab/>
      </w:r>
      <w:r>
        <w:rPr>
          <w:rFonts w:ascii="Calibri" w:hAnsi="Calibri" w:cs="Kalinga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Alt-</w:t>
      </w:r>
      <w:r w:rsidR="00B55337">
        <w:rPr>
          <w:rFonts w:ascii="Consolas" w:hAnsi="Consolas" w:cs="Consolas"/>
          <w:sz w:val="36"/>
          <w:szCs w:val="36"/>
        </w:rPr>
        <w:t>366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Ů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385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Ɓ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348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Ŝ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367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ů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386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Ƃ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349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ŝ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368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Ű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387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ƃ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350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Ş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369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ű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388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Ƅ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351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ş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370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Ų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389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ƅ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352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Š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371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ų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390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Ɔ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353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š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372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Ŵ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391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Ƈ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354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Ţ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373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ŵ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392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ƈ</w:t>
      </w:r>
    </w:p>
    <w:p w:rsidR="00E870AF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355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ţ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374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Ŷ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393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Ɖ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356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Ť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375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ŷ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394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Ɗ</w:t>
      </w:r>
    </w:p>
    <w:p w:rsidR="007E4D9A" w:rsidRDefault="007E4D9A" w:rsidP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357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ť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376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Ÿ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395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Ƌ</w:t>
      </w:r>
    </w:p>
    <w:p w:rsidR="00711069" w:rsidRPr="007E4D9A" w:rsidRDefault="007E4D9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Alt-</w:t>
      </w:r>
      <w:r>
        <w:rPr>
          <w:rFonts w:ascii="Consolas" w:hAnsi="Consolas" w:cs="Consolas"/>
          <w:sz w:val="36"/>
          <w:szCs w:val="36"/>
        </w:rPr>
        <w:t>358</w:t>
      </w:r>
      <w:r>
        <w:rPr>
          <w:rFonts w:ascii="Consolas" w:hAnsi="Consolas" w:cs="Consolas"/>
          <w:sz w:val="36"/>
          <w:szCs w:val="36"/>
        </w:rPr>
        <w:t>→</w:t>
      </w:r>
      <w:r>
        <w:rPr>
          <w:rFonts w:ascii="Consolas" w:hAnsi="Consolas" w:cs="Consolas"/>
          <w:sz w:val="36"/>
          <w:szCs w:val="36"/>
        </w:rPr>
        <w:t>Ŧ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B55337">
        <w:rPr>
          <w:rFonts w:ascii="Consolas" w:hAnsi="Consolas" w:cs="Consolas"/>
          <w:sz w:val="36"/>
          <w:szCs w:val="36"/>
        </w:rPr>
        <w:t>377</w:t>
      </w:r>
      <w:r>
        <w:rPr>
          <w:rFonts w:ascii="Consolas" w:hAnsi="Consolas" w:cs="Consolas"/>
          <w:sz w:val="36"/>
          <w:szCs w:val="36"/>
        </w:rPr>
        <w:t>→</w:t>
      </w:r>
      <w:r w:rsidR="00B55337">
        <w:rPr>
          <w:rFonts w:ascii="Consolas" w:hAnsi="Consolas" w:cs="Consolas"/>
          <w:sz w:val="36"/>
          <w:szCs w:val="36"/>
        </w:rPr>
        <w:t>Ź</w:t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Alt-</w:t>
      </w:r>
      <w:r w:rsidR="00E870AF">
        <w:rPr>
          <w:rFonts w:ascii="Consolas" w:hAnsi="Consolas" w:cs="Consolas"/>
          <w:sz w:val="36"/>
          <w:szCs w:val="36"/>
        </w:rPr>
        <w:t>396</w:t>
      </w:r>
      <w:r>
        <w:rPr>
          <w:rFonts w:ascii="Consolas" w:hAnsi="Consolas" w:cs="Consolas"/>
          <w:sz w:val="36"/>
          <w:szCs w:val="36"/>
        </w:rPr>
        <w:t>→</w:t>
      </w:r>
      <w:r w:rsidR="00E870AF">
        <w:rPr>
          <w:rFonts w:ascii="Consolas" w:hAnsi="Consolas" w:cs="Consolas"/>
          <w:sz w:val="36"/>
          <w:szCs w:val="36"/>
        </w:rPr>
        <w:t>ƌ</w:t>
      </w:r>
      <w:r w:rsidR="00711069">
        <w:rPr>
          <w:rFonts w:ascii="Times New Roman" w:hAnsi="Times New Roman" w:cs="Times New Roman"/>
          <w:sz w:val="36"/>
          <w:szCs w:val="36"/>
        </w:rPr>
        <w:br w:type="page"/>
      </w:r>
    </w:p>
    <w:p w:rsidR="00A92321" w:rsidRDefault="00A9232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 w:type="page"/>
      </w:r>
      <w:bookmarkStart w:id="0" w:name="_GoBack"/>
      <w:bookmarkEnd w:id="0"/>
    </w:p>
    <w:p w:rsidR="002C0B8C" w:rsidRDefault="002C0B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:rsidR="002C0B8C" w:rsidRDefault="002C0B8C">
      <w:pPr>
        <w:rPr>
          <w:rFonts w:ascii="Times New Roman" w:hAnsi="Times New Roman" w:cs="Times New Roman"/>
          <w:sz w:val="36"/>
          <w:szCs w:val="36"/>
        </w:rPr>
      </w:pPr>
    </w:p>
    <w:p w:rsidR="002C0B8C" w:rsidRDefault="002C0B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5424D" w:rsidRDefault="009542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:rsidR="0095424D" w:rsidRPr="00B0395A" w:rsidRDefault="0095424D">
      <w:pPr>
        <w:rPr>
          <w:rFonts w:ascii="Times New Roman" w:hAnsi="Times New Roman" w:cs="Times New Roman"/>
          <w:sz w:val="36"/>
          <w:szCs w:val="36"/>
        </w:rPr>
      </w:pPr>
    </w:p>
    <w:sectPr w:rsidR="0095424D" w:rsidRPr="00B0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5A"/>
    <w:rsid w:val="00180B33"/>
    <w:rsid w:val="002C0B8C"/>
    <w:rsid w:val="002C1229"/>
    <w:rsid w:val="005376F2"/>
    <w:rsid w:val="00711069"/>
    <w:rsid w:val="007C16EE"/>
    <w:rsid w:val="007E4D9A"/>
    <w:rsid w:val="0081727C"/>
    <w:rsid w:val="0095424D"/>
    <w:rsid w:val="009B78B1"/>
    <w:rsid w:val="009C39CE"/>
    <w:rsid w:val="00A92321"/>
    <w:rsid w:val="00B0395A"/>
    <w:rsid w:val="00B55337"/>
    <w:rsid w:val="00C02094"/>
    <w:rsid w:val="00E870AF"/>
    <w:rsid w:val="00FE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7FE1"/>
  <w15:docId w15:val="{20420B8E-39BA-4455-81DD-ECAE0650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DA26-824F-4DD1-ADEA-AAFDF027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149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RAJ VERMA</dc:creator>
  <cp:keywords/>
  <dc:description/>
  <cp:lastModifiedBy>ARVIND RAJ VERMA</cp:lastModifiedBy>
  <cp:revision>7</cp:revision>
  <dcterms:created xsi:type="dcterms:W3CDTF">2020-04-30T15:41:00Z</dcterms:created>
  <dcterms:modified xsi:type="dcterms:W3CDTF">2020-05-21T15:56:00Z</dcterms:modified>
</cp:coreProperties>
</file>